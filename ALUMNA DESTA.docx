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A5A5A" w:themeColor="text1" w:themeTint="A5"/>
  <w:body>
    <w:tbl>
      <w:tblPr>
        <w:tblStyle w:val="Tablaconcuadrcula"/>
        <w:tblpPr w:leftFromText="141" w:rightFromText="141" w:horzAnchor="margin" w:tblpY="25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2E9D3C97" w14:textId="77777777" w:rsidTr="00206CEC">
        <w:trPr>
          <w:trHeight w:val="2510"/>
        </w:trPr>
        <w:tc>
          <w:tcPr>
            <w:tcW w:w="14678" w:type="dxa"/>
            <w:gridSpan w:val="5"/>
            <w:vAlign w:val="bottom"/>
          </w:tcPr>
          <w:p w14:paraId="16D1F333" w14:textId="03F251AC" w:rsidR="003D0B8F" w:rsidRDefault="00A03250" w:rsidP="00206CEC">
            <w:pPr>
              <w:tabs>
                <w:tab w:val="left" w:pos="1890"/>
                <w:tab w:val="center" w:pos="7339"/>
              </w:tabs>
              <w:jc w:val="left"/>
            </w:pPr>
            <w:r>
              <w:tab/>
            </w:r>
            <w:r>
              <w:tab/>
            </w:r>
            <w:r w:rsidR="00D16F32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243B601D" wp14:editId="25A1D2CB">
                      <wp:simplePos x="0" y="0"/>
                      <wp:positionH relativeFrom="page">
                        <wp:posOffset>-685800</wp:posOffset>
                      </wp:positionH>
                      <wp:positionV relativeFrom="paragraph">
                        <wp:posOffset>-619125</wp:posOffset>
                      </wp:positionV>
                      <wp:extent cx="8429625" cy="3190875"/>
                      <wp:effectExtent l="0" t="0" r="0" b="2540"/>
                      <wp:wrapNone/>
                      <wp:docPr id="1" name="Rectángulo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9625" cy="31908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100000</wp14:pctHeight>
                      </wp14:sizeRelV>
                    </wp:anchor>
                  </w:drawing>
                </mc:Choice>
                <mc:Fallback>
                  <w:pict>
                    <v:rect w14:anchorId="086C15C2" id="Rectángulo 1" o:spid="_x0000_s1026" alt="&quot;&quot;" style="position:absolute;margin-left:-54pt;margin-top:-48.75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" stroked="f" strokeweight="1pt">
                      <v:fill r:id="rId10" o:title="" recolor="t" rotate="t" type="frame"/>
                      <w10:wrap anchorx="page"/>
                      <w10:anchorlock/>
                    </v:rect>
                  </w:pict>
                </mc:Fallback>
              </mc:AlternateContent>
            </w:r>
          </w:p>
          <w:p w14:paraId="2D95F668" w14:textId="0233EEC2" w:rsidR="00206CEC" w:rsidRDefault="00206CEC" w:rsidP="00206CEC">
            <w:pPr>
              <w:pStyle w:val="Ttul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6E292A4" wp14:editId="3950BB57">
                  <wp:simplePos x="0" y="0"/>
                  <wp:positionH relativeFrom="margin">
                    <wp:posOffset>7453630</wp:posOffset>
                  </wp:positionH>
                  <wp:positionV relativeFrom="margin">
                    <wp:posOffset>304165</wp:posOffset>
                  </wp:positionV>
                  <wp:extent cx="1476375" cy="1409700"/>
                  <wp:effectExtent l="0" t="0" r="952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5E7439" w14:textId="3104F25D" w:rsidR="00206CEC" w:rsidRDefault="00206CEC" w:rsidP="00206CEC">
            <w:pPr>
              <w:pStyle w:val="Ttulo"/>
              <w:rPr>
                <w:noProof/>
              </w:rPr>
            </w:pPr>
            <w:r>
              <w:t xml:space="preserve">                    </w:t>
            </w:r>
            <w:r w:rsidR="00A03250">
              <w:t>ALUMNA DESTA</w:t>
            </w:r>
          </w:p>
          <w:p w14:paraId="0F6B9E1B" w14:textId="0C852A75" w:rsidR="003D0B8F" w:rsidRPr="00895B2D" w:rsidRDefault="00206CEC" w:rsidP="00206CEC">
            <w:pPr>
              <w:pStyle w:val="Ttulo"/>
            </w:pPr>
            <w:r>
              <w:t xml:space="preserve">                  </w:t>
            </w:r>
            <w:r w:rsidR="00A03250">
              <w:t>CADA EN CONTABILIDAD</w:t>
            </w:r>
          </w:p>
        </w:tc>
      </w:tr>
      <w:tr w:rsidR="003D0B8F" w:rsidRPr="00895B2D" w14:paraId="29BF5C30" w14:textId="77777777" w:rsidTr="00206CEC">
        <w:trPr>
          <w:trHeight w:val="1440"/>
        </w:trPr>
        <w:tc>
          <w:tcPr>
            <w:tcW w:w="14678" w:type="dxa"/>
            <w:gridSpan w:val="5"/>
            <w:vAlign w:val="bottom"/>
          </w:tcPr>
          <w:p w14:paraId="612A2AF8" w14:textId="774CB084" w:rsidR="003D0B8F" w:rsidRPr="00895B2D" w:rsidRDefault="00A03250" w:rsidP="00206CEC">
            <w:pPr>
              <w:pStyle w:val="Subttulo"/>
            </w:pPr>
            <w:r>
              <w:t>Este certificado se otorga a la alumna:</w:t>
            </w:r>
          </w:p>
        </w:tc>
      </w:tr>
      <w:tr w:rsidR="003D0B8F" w:rsidRPr="00895B2D" w14:paraId="1BA5C20E" w14:textId="77777777" w:rsidTr="00206CEC">
        <w:trPr>
          <w:trHeight w:val="1800"/>
        </w:trPr>
        <w:tc>
          <w:tcPr>
            <w:tcW w:w="14678" w:type="dxa"/>
            <w:gridSpan w:val="5"/>
            <w:vAlign w:val="center"/>
          </w:tcPr>
          <w:p w14:paraId="2D406D16" w14:textId="05EE927C" w:rsidR="003D0B8F" w:rsidRPr="00895B2D" w:rsidRDefault="00A03250" w:rsidP="00206CEC">
            <w:pPr>
              <w:pStyle w:val="Ttulo1"/>
            </w:pPr>
            <w:r>
              <w:t>ALESSANDRA ROMERO</w:t>
            </w:r>
          </w:p>
        </w:tc>
      </w:tr>
      <w:tr w:rsidR="003D0B8F" w:rsidRPr="00895B2D" w14:paraId="78996C68" w14:textId="77777777" w:rsidTr="00206CEC">
        <w:trPr>
          <w:trHeight w:val="1296"/>
        </w:trPr>
        <w:tc>
          <w:tcPr>
            <w:tcW w:w="14678" w:type="dxa"/>
            <w:gridSpan w:val="5"/>
          </w:tcPr>
          <w:p w14:paraId="41125D7D" w14:textId="33D429D1" w:rsidR="00283F5C" w:rsidRPr="00895B2D" w:rsidRDefault="00A03250" w:rsidP="00206CEC">
            <w:pPr>
              <w:pStyle w:val="Subttulo"/>
            </w:pPr>
            <w:r>
              <w:t xml:space="preserve">Por su desempeño y esfuerzo en el área de </w:t>
            </w:r>
            <w:r w:rsidR="00206CEC">
              <w:t xml:space="preserve">Contador Publico </w:t>
            </w:r>
            <w:r>
              <w:t xml:space="preserve"> </w:t>
            </w:r>
          </w:p>
        </w:tc>
      </w:tr>
      <w:tr w:rsidR="008B138A" w14:paraId="6B93F10E" w14:textId="77777777" w:rsidTr="00206CEC">
        <w:trPr>
          <w:trHeight w:val="1652"/>
        </w:trPr>
        <w:tc>
          <w:tcPr>
            <w:tcW w:w="1063" w:type="dxa"/>
          </w:tcPr>
          <w:p w14:paraId="30E0D67B" w14:textId="77777777" w:rsidR="00895B2D" w:rsidRDefault="00895B2D" w:rsidP="00206CEC">
            <w:pPr>
              <w:rPr>
                <w:sz w:val="16"/>
                <w:szCs w:val="16"/>
              </w:rPr>
            </w:pP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3C90FA89" w14:textId="243A0748" w:rsidR="00895B2D" w:rsidRDefault="00206CEC" w:rsidP="00206CEC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79ACC5D" wp14:editId="3C1803F6">
                  <wp:extent cx="1171575" cy="89214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65" cy="9052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</w:tcPr>
          <w:p w14:paraId="20E8290C" w14:textId="1D5800CF" w:rsidR="00895B2D" w:rsidRDefault="00895B2D" w:rsidP="00206CEC">
            <w:pPr>
              <w:rPr>
                <w:sz w:val="16"/>
                <w:szCs w:val="16"/>
              </w:rPr>
            </w:pPr>
          </w:p>
        </w:tc>
        <w:tc>
          <w:tcPr>
            <w:tcW w:w="5991" w:type="dxa"/>
            <w:tcBorders>
              <w:bottom w:val="single" w:sz="4" w:space="0" w:color="auto"/>
            </w:tcBorders>
          </w:tcPr>
          <w:p w14:paraId="057B6B95" w14:textId="189DAFDA" w:rsidR="00895B2D" w:rsidRDefault="00206CEC" w:rsidP="00206CEC">
            <w:pPr>
              <w:tabs>
                <w:tab w:val="left" w:pos="1020"/>
                <w:tab w:val="center" w:pos="2995"/>
              </w:tabs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7001A1" wp14:editId="6B743B16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802005</wp:posOffset>
                      </wp:positionV>
                      <wp:extent cx="3028950" cy="91440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89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E6B9B" w14:textId="734BF728" w:rsidR="00206CEC" w:rsidRPr="00206CEC" w:rsidRDefault="00206CEC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206CEC">
                                    <w:rPr>
                                      <w:rFonts w:asciiTheme="majorHAnsi" w:hAnsiTheme="majorHAnsi" w:cstheme="majorHAnsi"/>
                                    </w:rPr>
                                    <w:t>17 de septiembre del 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47001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7pt;margin-top:63.15pt;width:238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" filled="f" stroked="f" strokeweight=".5pt">
                      <v:textbox>
                        <w:txbxContent>
                          <w:p w14:paraId="578E6B9B" w14:textId="734BF728" w:rsidR="00206CEC" w:rsidRPr="00206CEC" w:rsidRDefault="00206CE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06CEC">
                              <w:rPr>
                                <w:rFonts w:asciiTheme="majorHAnsi" w:hAnsiTheme="majorHAnsi" w:cstheme="majorHAnsi"/>
                              </w:rPr>
                              <w:t>17 de septiembre del 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250">
              <w:rPr>
                <w:sz w:val="16"/>
                <w:szCs w:val="16"/>
              </w:rPr>
              <w:tab/>
            </w:r>
            <w:r w:rsidR="00A03250">
              <w:rPr>
                <w:sz w:val="16"/>
                <w:szCs w:val="16"/>
              </w:rPr>
              <w:tab/>
            </w:r>
            <w:r w:rsidR="00A03250">
              <w:rPr>
                <w:sz w:val="16"/>
                <w:szCs w:val="16"/>
              </w:rPr>
              <w:tab/>
            </w:r>
            <w:r w:rsidR="00A03250">
              <w:rPr>
                <w:sz w:val="16"/>
                <w:szCs w:val="16"/>
              </w:rPr>
              <w:tab/>
            </w:r>
          </w:p>
        </w:tc>
        <w:tc>
          <w:tcPr>
            <w:tcW w:w="1062" w:type="dxa"/>
            <w:tcBorders>
              <w:left w:val="nil"/>
            </w:tcBorders>
          </w:tcPr>
          <w:p w14:paraId="6ADAEBC6" w14:textId="77777777" w:rsidR="00895B2D" w:rsidRDefault="00895B2D" w:rsidP="00206CEC">
            <w:pPr>
              <w:rPr>
                <w:sz w:val="16"/>
                <w:szCs w:val="16"/>
              </w:rPr>
            </w:pPr>
          </w:p>
        </w:tc>
      </w:tr>
      <w:tr w:rsidR="00156BE4" w:rsidRPr="00895B2D" w14:paraId="55CFA317" w14:textId="77777777" w:rsidTr="00206CEC">
        <w:trPr>
          <w:trHeight w:val="1584"/>
        </w:trPr>
        <w:tc>
          <w:tcPr>
            <w:tcW w:w="1063" w:type="dxa"/>
          </w:tcPr>
          <w:p w14:paraId="2593961B" w14:textId="77777777" w:rsidR="00156BE4" w:rsidRPr="00895B2D" w:rsidRDefault="00156BE4" w:rsidP="00206CEC"/>
        </w:tc>
        <w:tc>
          <w:tcPr>
            <w:tcW w:w="5871" w:type="dxa"/>
          </w:tcPr>
          <w:p w14:paraId="29F25291" w14:textId="77777777" w:rsidR="00156BE4" w:rsidRPr="00895B2D" w:rsidRDefault="0000132D" w:rsidP="00206CEC">
            <w:pPr>
              <w:pStyle w:val="Nombredelmoderador"/>
            </w:pPr>
            <w:sdt>
              <w:sdtPr>
                <w:id w:val="-1099331544"/>
                <w:placeholder>
                  <w:docPart w:val="DFDB11CE249D45E799EC84CAD398F236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es-ES"/>
                  </w:rPr>
                  <w:t>CLAUDIA OLIVARES, JEFA DE OPERACIONES</w:t>
                </w:r>
              </w:sdtContent>
            </w:sdt>
          </w:p>
        </w:tc>
        <w:tc>
          <w:tcPr>
            <w:tcW w:w="691" w:type="dxa"/>
          </w:tcPr>
          <w:p w14:paraId="50564676" w14:textId="77777777" w:rsidR="00156BE4" w:rsidRPr="00895B2D" w:rsidRDefault="00156BE4" w:rsidP="00206CEC"/>
        </w:tc>
        <w:tc>
          <w:tcPr>
            <w:tcW w:w="5991" w:type="dxa"/>
            <w:tcBorders>
              <w:top w:val="single" w:sz="4" w:space="0" w:color="auto"/>
            </w:tcBorders>
          </w:tcPr>
          <w:p w14:paraId="18DA0924" w14:textId="77777777" w:rsidR="00156BE4" w:rsidRPr="00895B2D" w:rsidRDefault="0000132D" w:rsidP="00206CEC">
            <w:pPr>
              <w:pStyle w:val="Fechaalaizquierda"/>
              <w:framePr w:wrap="auto"/>
            </w:pPr>
            <w:sdt>
              <w:sdtPr>
                <w:id w:val="-263302335"/>
                <w:placeholder>
                  <w:docPart w:val="5FABDD3E7B9C4A87B7BA44C37DA3E721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062" w:type="dxa"/>
          </w:tcPr>
          <w:p w14:paraId="7F9D6F9C" w14:textId="77777777" w:rsidR="00156BE4" w:rsidRPr="00895B2D" w:rsidRDefault="00156BE4" w:rsidP="00206CEC">
            <w:pPr>
              <w:pStyle w:val="Fechaalaizquierda"/>
              <w:framePr w:wrap="auto"/>
            </w:pPr>
          </w:p>
        </w:tc>
      </w:tr>
    </w:tbl>
    <w:p w14:paraId="19B0871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3465F9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67D4" w14:textId="77777777" w:rsidR="0000132D" w:rsidRDefault="0000132D" w:rsidP="0010090C">
      <w:r>
        <w:separator/>
      </w:r>
    </w:p>
  </w:endnote>
  <w:endnote w:type="continuationSeparator" w:id="0">
    <w:p w14:paraId="78463E45" w14:textId="77777777" w:rsidR="0000132D" w:rsidRDefault="0000132D" w:rsidP="0010090C">
      <w:r>
        <w:continuationSeparator/>
      </w:r>
    </w:p>
  </w:endnote>
  <w:endnote w:type="continuationNotice" w:id="1">
    <w:p w14:paraId="74C7A4A3" w14:textId="77777777" w:rsidR="0000132D" w:rsidRDefault="000013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DB60" w14:textId="77777777" w:rsidR="0000132D" w:rsidRDefault="0000132D" w:rsidP="0010090C">
      <w:r>
        <w:separator/>
      </w:r>
    </w:p>
  </w:footnote>
  <w:footnote w:type="continuationSeparator" w:id="0">
    <w:p w14:paraId="4471F2DD" w14:textId="77777777" w:rsidR="0000132D" w:rsidRDefault="0000132D" w:rsidP="0010090C">
      <w:r>
        <w:continuationSeparator/>
      </w:r>
    </w:p>
  </w:footnote>
  <w:footnote w:type="continuationNotice" w:id="1">
    <w:p w14:paraId="37E9A07B" w14:textId="77777777" w:rsidR="0000132D" w:rsidRDefault="000013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0"/>
    <w:rsid w:val="0000132D"/>
    <w:rsid w:val="000319B8"/>
    <w:rsid w:val="000E1561"/>
    <w:rsid w:val="0010090C"/>
    <w:rsid w:val="00156BE4"/>
    <w:rsid w:val="001E3AAD"/>
    <w:rsid w:val="001E755D"/>
    <w:rsid w:val="00206CEC"/>
    <w:rsid w:val="00283F5C"/>
    <w:rsid w:val="00286146"/>
    <w:rsid w:val="00320A2E"/>
    <w:rsid w:val="003465F9"/>
    <w:rsid w:val="00362C25"/>
    <w:rsid w:val="00364453"/>
    <w:rsid w:val="003C0805"/>
    <w:rsid w:val="003D0B8F"/>
    <w:rsid w:val="00404D14"/>
    <w:rsid w:val="004377B2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03250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00CB3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6F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ar"/>
    <w:uiPriority w:val="9"/>
    <w:qFormat/>
    <w:rsid w:val="00895B2D"/>
    <w:pPr>
      <w:outlineLvl w:val="0"/>
    </w:pPr>
    <w:rPr>
      <w:b/>
      <w:bCs/>
      <w:color w:val="4472C4" w:themeColor="accent1"/>
      <w:spacing w:val="40"/>
      <w:sz w:val="104"/>
      <w:szCs w:val="10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95B2D"/>
    <w:rPr>
      <w:rFonts w:asciiTheme="majorHAnsi" w:hAnsiTheme="majorHAnsi"/>
      <w:caps/>
      <w:color w:val="A5A5A5" w:themeColor="accent3"/>
      <w:spacing w:val="50"/>
      <w:kern w:val="44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5B2D"/>
    <w:rPr>
      <w:rFonts w:asciiTheme="majorHAnsi" w:hAnsiTheme="majorHAnsi"/>
      <w:caps/>
      <w:color w:val="A5A5A5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bredelmoderador">
    <w:name w:val="Nombre del moder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Fechaalaizquierda">
    <w:name w:val="Fecha a la izquier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6445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5B2D"/>
    <w:rPr>
      <w:b/>
      <w:bCs/>
      <w:color w:val="4472C4" w:themeColor="accent1"/>
      <w:spacing w:val="40"/>
      <w:sz w:val="104"/>
      <w:szCs w:val="104"/>
    </w:rPr>
  </w:style>
  <w:style w:type="paragraph" w:styleId="Sinespaciado">
    <w:name w:val="No Spacing"/>
    <w:uiPriority w:val="1"/>
    <w:semiHidden/>
    <w:rsid w:val="00557217"/>
  </w:style>
  <w:style w:type="character" w:styleId="nfasis">
    <w:name w:val="Emphasis"/>
    <w:basedOn w:val="Fuentedeprrafopredeter"/>
    <w:uiPriority w:val="20"/>
    <w:semiHidden/>
    <w:rsid w:val="00557217"/>
    <w:rPr>
      <w:i/>
      <w:iCs/>
    </w:rPr>
  </w:style>
  <w:style w:type="paragraph" w:styleId="Encabezado">
    <w:name w:val="header"/>
    <w:basedOn w:val="Normal"/>
    <w:link w:val="Encabezado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B21"/>
  </w:style>
  <w:style w:type="paragraph" w:styleId="Piedepgina">
    <w:name w:val="footer"/>
    <w:basedOn w:val="Normal"/>
    <w:link w:val="Piedepgina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BEAFA89A-3173-4500-A96F-76C68987F0EF%7d\%7b3DB290EC-4DD3-48CC-9854-EEDA10054093%7dTF404c3254-b7c3-4ca1-961f-bf6b008649c7ed30e2f8_win32-7a8c2973a4f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DB11CE249D45E799EC84CAD398F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EBE3D-8040-4827-B11F-6B03EC5C5F9A}"/>
      </w:docPartPr>
      <w:docPartBody>
        <w:p w:rsidR="00000000" w:rsidRDefault="004B7DB2">
          <w:pPr>
            <w:pStyle w:val="DFDB11CE249D45E799EC84CAD398F236"/>
          </w:pPr>
          <w:r w:rsidRPr="00895B2D">
            <w:rPr>
              <w:lang w:bidi="es-ES"/>
            </w:rPr>
            <w:t>CLAUDIA OLIVARES, JEFA DE OPERACIONES</w:t>
          </w:r>
        </w:p>
      </w:docPartBody>
    </w:docPart>
    <w:docPart>
      <w:docPartPr>
        <w:name w:val="5FABDD3E7B9C4A87B7BA44C37DA3E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5E19-3A4E-47F2-985F-0C8BB591D639}"/>
      </w:docPartPr>
      <w:docPartBody>
        <w:p w:rsidR="00000000" w:rsidRDefault="004B7DB2">
          <w:pPr>
            <w:pStyle w:val="5FABDD3E7B9C4A87B7BA44C37DA3E721"/>
          </w:pPr>
          <w:r w:rsidRPr="00895B2D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B2"/>
    <w:rsid w:val="004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7B9DF4D6364C2AB8AF911D4DF949B8">
    <w:name w:val="157B9DF4D6364C2AB8AF911D4DF949B8"/>
  </w:style>
  <w:style w:type="paragraph" w:customStyle="1" w:styleId="D1A9F9035C434077BBDDD1D898B59D59">
    <w:name w:val="D1A9F9035C434077BBDDD1D898B59D59"/>
  </w:style>
  <w:style w:type="paragraph" w:customStyle="1" w:styleId="17756F9AEAE54AC7A5873F94E700921B">
    <w:name w:val="17756F9AEAE54AC7A5873F94E700921B"/>
  </w:style>
  <w:style w:type="paragraph" w:customStyle="1" w:styleId="A0CF1B390BC04BA09905EBB23284FC91">
    <w:name w:val="A0CF1B390BC04BA09905EBB23284FC91"/>
  </w:style>
  <w:style w:type="paragraph" w:customStyle="1" w:styleId="DFDB11CE249D45E799EC84CAD398F236">
    <w:name w:val="DFDB11CE249D45E799EC84CAD398F236"/>
  </w:style>
  <w:style w:type="paragraph" w:customStyle="1" w:styleId="5FABDD3E7B9C4A87B7BA44C37DA3E721">
    <w:name w:val="5FABDD3E7B9C4A87B7BA44C37DA3E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{3DB290EC-4DD3-48CC-9854-EEDA10054093}TF404c3254-b7c3-4ca1-961f-bf6b008649c7ed30e2f8_win32-7a8c2973a4f0</Template>
  <TotalTime>0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2025-09-17T16:16:00Z</dcterms:created>
  <dcterms:modified xsi:type="dcterms:W3CDTF">2025-09-17T16:44:00Z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